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CE773D" w:rsidP="00975D14">
      <w:pPr>
        <w:pStyle w:val="Titel"/>
      </w:pPr>
      <w:proofErr w:type="spellStart"/>
      <w:r>
        <w:t>Nigell</w:t>
      </w:r>
      <w:proofErr w:type="spellEnd"/>
      <w:r>
        <w:t xml:space="preserve"> </w:t>
      </w:r>
      <w:proofErr w:type="spellStart"/>
      <w:r>
        <w:t>Vye</w:t>
      </w:r>
      <w:bookmarkStart w:id="0" w:name="_GoBack"/>
      <w:bookmarkEnd w:id="0"/>
      <w:r>
        <w:t>nt</w:t>
      </w:r>
      <w:proofErr w:type="spellEnd"/>
    </w:p>
    <w:p w:rsidR="006270A9" w:rsidRDefault="00CE773D" w:rsidP="00CE773D">
      <w:r>
        <w:t>Arthur van Schendeldreef 159 | Rotterdam |3069WL</w:t>
      </w:r>
      <w:r w:rsidR="00141A4C">
        <w:rPr>
          <w:lang w:bidi="nl-NL"/>
        </w:rPr>
        <w:t> | </w:t>
      </w:r>
      <w:r>
        <w:t>0653230127</w:t>
      </w:r>
      <w:r w:rsidR="00141A4C">
        <w:rPr>
          <w:lang w:bidi="nl-NL"/>
        </w:rPr>
        <w:t> | </w:t>
      </w:r>
      <w:r w:rsidR="007C78F9">
        <w:rPr>
          <w:lang w:bidi="nl-NL"/>
        </w:rPr>
        <w:t>| </w:t>
      </w:r>
      <w:r>
        <w:t>nigell_vyent@hotmail.com</w:t>
      </w:r>
    </w:p>
    <w:sdt>
      <w:sdtPr>
        <w:alias w:val="Opleiding:"/>
        <w:tag w:val="Opleiding:"/>
        <w:id w:val="807127995"/>
        <w:placeholder>
          <w:docPart w:val="620AD2DA833D424290460D67940D756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Kop1"/>
          </w:pPr>
          <w:r>
            <w:rPr>
              <w:lang w:bidi="nl-NL"/>
            </w:rPr>
            <w:t>Opleiding</w:t>
          </w:r>
        </w:p>
      </w:sdtContent>
    </w:sdt>
    <w:p w:rsidR="006270A9" w:rsidRDefault="00813556">
      <w:pPr>
        <w:pStyle w:val="Kop2"/>
      </w:pPr>
      <w:sdt>
        <w:sdtPr>
          <w:alias w:val="Diploma:"/>
          <w:tag w:val="Diploma:"/>
          <w:id w:val="-1403435167"/>
          <w:placeholder>
            <w:docPart w:val="1656228B8A20254B80BB90FF55F4B6EF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nl-NL"/>
            </w:rPr>
            <w:t>Diploma</w:t>
          </w:r>
        </w:sdtContent>
      </w:sdt>
      <w:r w:rsidR="009D5933">
        <w:rPr>
          <w:lang w:bidi="nl-NL"/>
        </w:rPr>
        <w:t> | </w:t>
      </w:r>
      <w:sdt>
        <w:sdtPr>
          <w:alias w:val="Behaald op:"/>
          <w:tag w:val="Behaald op:"/>
          <w:id w:val="-315799195"/>
          <w:placeholder>
            <w:docPart w:val="C821F6F83BF2784D8C25079690E6FDCD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nl-NL"/>
            </w:rPr>
            <w:t>Behaald op</w:t>
          </w:r>
        </w:sdtContent>
      </w:sdt>
      <w:r w:rsidR="009D5933">
        <w:rPr>
          <w:lang w:bidi="nl-NL"/>
        </w:rPr>
        <w:t> | </w:t>
      </w:r>
      <w:r w:rsidR="00CE773D">
        <w:t>Zadkine</w:t>
      </w:r>
      <w:r w:rsidR="008B6F29">
        <w:t xml:space="preserve"> R</w:t>
      </w:r>
      <w:r w:rsidR="00935E68">
        <w:t>otterdam</w:t>
      </w:r>
      <w:r w:rsidR="00CE773D">
        <w:t xml:space="preserve"> Alexanderlaan</w:t>
      </w:r>
    </w:p>
    <w:p w:rsidR="006270A9" w:rsidRDefault="008B6F29" w:rsidP="00935E68">
      <w:pPr>
        <w:pStyle w:val="Lijstopsomteken"/>
      </w:pPr>
      <w:r>
        <w:rPr>
          <w:lang w:bidi="nl-NL"/>
        </w:rPr>
        <w:t>(H</w:t>
      </w:r>
      <w:r w:rsidR="00935E68">
        <w:rPr>
          <w:lang w:bidi="nl-NL"/>
        </w:rPr>
        <w:t xml:space="preserve">andel) Verkoop </w:t>
      </w:r>
      <w:proofErr w:type="gramStart"/>
      <w:r w:rsidR="00935E68">
        <w:rPr>
          <w:lang w:bidi="nl-NL"/>
        </w:rPr>
        <w:t xml:space="preserve">medewerker </w:t>
      </w:r>
      <w:r w:rsidR="00CE773D">
        <w:rPr>
          <w:lang w:bidi="nl-NL"/>
        </w:rPr>
        <w:t xml:space="preserve"> </w:t>
      </w:r>
      <w:proofErr w:type="spellStart"/>
      <w:r w:rsidR="00935E68">
        <w:rPr>
          <w:lang w:bidi="nl-NL"/>
        </w:rPr>
        <w:t>niv</w:t>
      </w:r>
      <w:proofErr w:type="spellEnd"/>
      <w:proofErr w:type="gramEnd"/>
      <w:r w:rsidR="00935E68">
        <w:rPr>
          <w:lang w:bidi="nl-NL"/>
        </w:rPr>
        <w:t xml:space="preserve"> 2</w:t>
      </w:r>
      <w:r w:rsidR="007D12AA">
        <w:rPr>
          <w:lang w:bidi="nl-NL"/>
        </w:rPr>
        <w:t xml:space="preserve"> BOL opleiding</w:t>
      </w:r>
      <w:r w:rsidR="00935E68">
        <w:rPr>
          <w:lang w:bidi="nl-NL"/>
        </w:rPr>
        <w:t xml:space="preserve"> </w:t>
      </w:r>
    </w:p>
    <w:p w:rsidR="006270A9" w:rsidRDefault="00813556">
      <w:pPr>
        <w:pStyle w:val="Kop2"/>
      </w:pPr>
      <w:sdt>
        <w:sdtPr>
          <w:alias w:val="Diploma:"/>
          <w:tag w:val="Diploma:"/>
          <w:id w:val="-1691290666"/>
          <w:placeholder>
            <w:docPart w:val="8120E22E60573849A9566E5923BED107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nl-NL"/>
            </w:rPr>
            <w:t>Diploma</w:t>
          </w:r>
        </w:sdtContent>
      </w:sdt>
      <w:r w:rsidR="009D5933">
        <w:rPr>
          <w:lang w:bidi="nl-NL"/>
        </w:rPr>
        <w:t> | </w:t>
      </w:r>
      <w:sdt>
        <w:sdtPr>
          <w:alias w:val="Behaald op:"/>
          <w:tag w:val="Behaald op:"/>
          <w:id w:val="-1221673033"/>
          <w:placeholder>
            <w:docPart w:val="A0B7F5E7F257394AA3C716B66B9CC9A1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nl-NL"/>
            </w:rPr>
            <w:t>Behaald op</w:t>
          </w:r>
        </w:sdtContent>
      </w:sdt>
      <w:r w:rsidR="009D5933">
        <w:rPr>
          <w:lang w:bidi="nl-NL"/>
        </w:rPr>
        <w:t> | </w:t>
      </w:r>
      <w:r w:rsidR="008B6F29">
        <w:t>A</w:t>
      </w:r>
      <w:r w:rsidR="00935E68">
        <w:t>lbeda</w:t>
      </w:r>
      <w:r w:rsidR="008B6F29">
        <w:t xml:space="preserve"> R</w:t>
      </w:r>
      <w:r w:rsidR="00935E68">
        <w:t xml:space="preserve">otterdam </w:t>
      </w:r>
      <w:r w:rsidR="008B6F29">
        <w:t xml:space="preserve"> S</w:t>
      </w:r>
      <w:r w:rsidR="00935E68">
        <w:t>pinozaweg</w:t>
      </w:r>
    </w:p>
    <w:p w:rsidR="006270A9" w:rsidRDefault="008B6F29" w:rsidP="00E2255A">
      <w:pPr>
        <w:pStyle w:val="Lijstopsomteken"/>
      </w:pPr>
      <w:r>
        <w:rPr>
          <w:lang w:bidi="nl-NL"/>
        </w:rPr>
        <w:t>(H</w:t>
      </w:r>
      <w:r w:rsidR="00935E68">
        <w:rPr>
          <w:lang w:bidi="nl-NL"/>
        </w:rPr>
        <w:t xml:space="preserve">andel) Verkoop specialis </w:t>
      </w:r>
      <w:proofErr w:type="spellStart"/>
      <w:r w:rsidR="00935E68">
        <w:rPr>
          <w:lang w:bidi="nl-NL"/>
        </w:rPr>
        <w:t>niv</w:t>
      </w:r>
      <w:proofErr w:type="spellEnd"/>
      <w:r w:rsidR="00935E68">
        <w:rPr>
          <w:lang w:bidi="nl-NL"/>
        </w:rPr>
        <w:t xml:space="preserve"> 3</w:t>
      </w:r>
      <w:r w:rsidR="00E2255A">
        <w:rPr>
          <w:lang w:bidi="nl-NL"/>
        </w:rPr>
        <w:t xml:space="preserve"> </w:t>
      </w:r>
      <w:proofErr w:type="gramStart"/>
      <w:r w:rsidR="00E2255A">
        <w:rPr>
          <w:lang w:bidi="nl-NL"/>
        </w:rPr>
        <w:t>BBL opleiding</w:t>
      </w:r>
      <w:proofErr w:type="gramEnd"/>
      <w:r w:rsidR="00935E68">
        <w:rPr>
          <w:lang w:bidi="nl-NL"/>
        </w:rPr>
        <w:t xml:space="preserve"> </w:t>
      </w:r>
    </w:p>
    <w:p w:rsidR="00E2255A" w:rsidRDefault="008B6F29" w:rsidP="00E2255A">
      <w:pPr>
        <w:pStyle w:val="Kop2"/>
      </w:pPr>
      <w:r>
        <w:t>H</w:t>
      </w:r>
      <w:r w:rsidR="007D12AA">
        <w:t>uidige opleiding</w:t>
      </w:r>
      <w:r w:rsidR="00E2255A">
        <w:rPr>
          <w:lang w:bidi="nl-NL"/>
        </w:rPr>
        <w:t> | </w:t>
      </w:r>
      <w:r>
        <w:t>T</w:t>
      </w:r>
      <w:r w:rsidR="007D12AA">
        <w:t>echniek college</w:t>
      </w:r>
      <w:r>
        <w:t xml:space="preserve"> R</w:t>
      </w:r>
      <w:r w:rsidR="007D12AA">
        <w:t>otterdam</w:t>
      </w:r>
      <w:r>
        <w:t xml:space="preserve"> A</w:t>
      </w:r>
      <w:r w:rsidR="007D12AA">
        <w:t xml:space="preserve">lexanderlaan </w:t>
      </w:r>
    </w:p>
    <w:p w:rsidR="00FC2D19" w:rsidRDefault="008B6F29" w:rsidP="00137EB2">
      <w:pPr>
        <w:pStyle w:val="Lijstopsomteken"/>
        <w:pBdr>
          <w:bottom w:val="single" w:sz="4" w:space="1" w:color="auto"/>
        </w:pBdr>
      </w:pPr>
      <w:r>
        <w:rPr>
          <w:lang w:bidi="nl-NL"/>
        </w:rPr>
        <w:t>(</w:t>
      </w:r>
      <w:proofErr w:type="gramStart"/>
      <w:r w:rsidR="00E829D4">
        <w:rPr>
          <w:lang w:bidi="nl-NL"/>
        </w:rPr>
        <w:t>ICT</w:t>
      </w:r>
      <w:r w:rsidR="007D12AA">
        <w:rPr>
          <w:lang w:bidi="nl-NL"/>
        </w:rPr>
        <w:t xml:space="preserve"> techniek</w:t>
      </w:r>
      <w:proofErr w:type="gramEnd"/>
      <w:r w:rsidR="007D12AA">
        <w:rPr>
          <w:lang w:bidi="nl-NL"/>
        </w:rPr>
        <w:t xml:space="preserve">) </w:t>
      </w:r>
      <w:r>
        <w:rPr>
          <w:lang w:bidi="nl-NL"/>
        </w:rPr>
        <w:t>A</w:t>
      </w:r>
      <w:r w:rsidR="007D12AA">
        <w:rPr>
          <w:lang w:bidi="nl-NL"/>
        </w:rPr>
        <w:t xml:space="preserve">pplicatie en media ontwikkelaar </w:t>
      </w:r>
      <w:proofErr w:type="spellStart"/>
      <w:r w:rsidR="007D12AA">
        <w:rPr>
          <w:lang w:bidi="nl-NL"/>
        </w:rPr>
        <w:t>niv</w:t>
      </w:r>
      <w:proofErr w:type="spellEnd"/>
      <w:r w:rsidR="007D12AA">
        <w:rPr>
          <w:lang w:bidi="nl-NL"/>
        </w:rPr>
        <w:t xml:space="preserve"> 4 BOL opleiding</w:t>
      </w:r>
    </w:p>
    <w:sdt>
      <w:sdtPr>
        <w:alias w:val="Vaardigheden en talenten:"/>
        <w:tag w:val="Vaardigheden en talenten:"/>
        <w:id w:val="458624136"/>
        <w:placeholder>
          <w:docPart w:val="86280110EE4B514DA355E4B68A8E61D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Kop1"/>
          </w:pPr>
          <w:r>
            <w:rPr>
              <w:lang w:bidi="nl-NL"/>
            </w:rPr>
            <w:t>Vaardigheden en talenten</w:t>
          </w:r>
        </w:p>
      </w:sdtContent>
    </w:sdt>
    <w:p w:rsidR="006270A9" w:rsidRDefault="00935E68">
      <w:pPr>
        <w:pStyle w:val="Lijstopsomteken"/>
      </w:pPr>
      <w:r>
        <w:t>Nederlands (moedertaal)</w:t>
      </w:r>
    </w:p>
    <w:p w:rsidR="00935E68" w:rsidRDefault="00935E68">
      <w:pPr>
        <w:pStyle w:val="Lijstopsomteken"/>
      </w:pPr>
      <w:r>
        <w:t xml:space="preserve">Engels </w:t>
      </w:r>
    </w:p>
    <w:p w:rsidR="00137EB2" w:rsidRDefault="00137EB2" w:rsidP="00137EB2">
      <w:pPr>
        <w:pStyle w:val="Lijstopsomteken"/>
        <w:numPr>
          <w:ilvl w:val="0"/>
          <w:numId w:val="0"/>
        </w:numPr>
        <w:pBdr>
          <w:bottom w:val="single" w:sz="4" w:space="1" w:color="auto"/>
        </w:pBdr>
      </w:pPr>
    </w:p>
    <w:sdt>
      <w:sdtPr>
        <w:alias w:val="Werkervaring:"/>
        <w:tag w:val="Werkervaring:"/>
        <w:id w:val="171684534"/>
        <w:placeholder>
          <w:docPart w:val="28176D45903C1949B7F25C5EFCE1C36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Kop1"/>
          </w:pPr>
          <w:r>
            <w:rPr>
              <w:lang w:bidi="nl-NL"/>
            </w:rPr>
            <w:t>Werkervaring</w:t>
          </w:r>
        </w:p>
      </w:sdtContent>
    </w:sdt>
    <w:p w:rsidR="006270A9" w:rsidRDefault="008B6F29">
      <w:pPr>
        <w:pStyle w:val="Kop2"/>
      </w:pPr>
      <w:r>
        <w:t>K</w:t>
      </w:r>
      <w:r w:rsidR="00935E68">
        <w:t>euken medewerker</w:t>
      </w:r>
      <w:r w:rsidR="009D5933">
        <w:rPr>
          <w:lang w:bidi="nl-NL"/>
        </w:rPr>
        <w:t> | </w:t>
      </w:r>
      <w:r>
        <w:t>M</w:t>
      </w:r>
      <w:r w:rsidR="00935E68">
        <w:t>acdonalds</w:t>
      </w:r>
      <w:r w:rsidR="009D5933">
        <w:rPr>
          <w:lang w:bidi="nl-NL"/>
        </w:rPr>
        <w:t> | </w:t>
      </w:r>
      <w:r w:rsidR="00E2255A">
        <w:rPr>
          <w:lang w:bidi="nl-NL"/>
        </w:rPr>
        <w:t>0</w:t>
      </w:r>
      <w:r w:rsidR="00935E68">
        <w:t>1-04-</w:t>
      </w:r>
      <w:r w:rsidR="00E2255A">
        <w:t>2014 t/m 30-04-2015</w:t>
      </w:r>
    </w:p>
    <w:p w:rsidR="00E2255A" w:rsidRDefault="008B6F29" w:rsidP="00E2255A">
      <w:pPr>
        <w:pStyle w:val="Kop2"/>
      </w:pPr>
      <w:r>
        <w:t>W</w:t>
      </w:r>
      <w:r w:rsidR="00E2255A">
        <w:t>inkel medewerker/BBL student</w:t>
      </w:r>
      <w:r w:rsidR="009D5933">
        <w:rPr>
          <w:lang w:bidi="nl-NL"/>
        </w:rPr>
        <w:t> | </w:t>
      </w:r>
      <w:r w:rsidRPr="00E2255A">
        <w:rPr>
          <w:rFonts w:cs="Times New Roman (Koppen CS)"/>
        </w:rPr>
        <w:t>Albert</w:t>
      </w:r>
      <w:r>
        <w:rPr>
          <w:rFonts w:cs="Times New Roman (Koppen CS)"/>
        </w:rPr>
        <w:t xml:space="preserve"> H</w:t>
      </w:r>
      <w:r w:rsidR="00E2255A" w:rsidRPr="00E2255A">
        <w:rPr>
          <w:rFonts w:cs="Times New Roman (Koppen CS)"/>
        </w:rPr>
        <w:t>ein</w:t>
      </w:r>
      <w:r w:rsidR="009D5933">
        <w:rPr>
          <w:lang w:bidi="nl-NL"/>
        </w:rPr>
        <w:t> | </w:t>
      </w:r>
      <w:r w:rsidR="00E2255A">
        <w:t>07-09-2015 t/m 08-10-2017</w:t>
      </w:r>
    </w:p>
    <w:p w:rsidR="00E2255A" w:rsidRDefault="008B6F29" w:rsidP="00E2255A">
      <w:pPr>
        <w:pStyle w:val="Kop2"/>
      </w:pPr>
      <w:r>
        <w:t>B</w:t>
      </w:r>
      <w:r w:rsidR="00E2255A">
        <w:t>ezorger</w:t>
      </w:r>
      <w:r w:rsidR="00E2255A">
        <w:rPr>
          <w:lang w:bidi="nl-NL"/>
        </w:rPr>
        <w:t> | </w:t>
      </w:r>
      <w:proofErr w:type="spellStart"/>
      <w:r w:rsidR="00E2255A">
        <w:rPr>
          <w:rFonts w:cs="Times New Roman (Koppen CS)"/>
        </w:rPr>
        <w:t>Shabu</w:t>
      </w:r>
      <w:proofErr w:type="spellEnd"/>
      <w:r w:rsidR="00E2255A">
        <w:rPr>
          <w:rFonts w:cs="Times New Roman (Koppen CS)"/>
        </w:rPr>
        <w:t xml:space="preserve"> </w:t>
      </w:r>
      <w:proofErr w:type="spellStart"/>
      <w:r w:rsidR="00E2255A">
        <w:rPr>
          <w:rFonts w:cs="Times New Roman (Koppen CS)"/>
        </w:rPr>
        <w:t>to</w:t>
      </w:r>
      <w:proofErr w:type="spellEnd"/>
      <w:r w:rsidR="00E2255A">
        <w:rPr>
          <w:rFonts w:cs="Times New Roman (Koppen CS)"/>
        </w:rPr>
        <w:t xml:space="preserve"> go</w:t>
      </w:r>
      <w:r w:rsidR="00E2255A">
        <w:rPr>
          <w:lang w:bidi="nl-NL"/>
        </w:rPr>
        <w:t> | </w:t>
      </w:r>
      <w:r w:rsidR="00E2255A">
        <w:t>01-07-2016 t/m heden</w:t>
      </w:r>
    </w:p>
    <w:p w:rsidR="00FC2D19" w:rsidRDefault="00FC2D19" w:rsidP="00137EB2">
      <w:pPr>
        <w:pBdr>
          <w:bottom w:val="single" w:sz="4" w:space="1" w:color="auto"/>
        </w:pBdr>
      </w:pPr>
    </w:p>
    <w:p w:rsidR="007C78F9" w:rsidRDefault="008B6F29" w:rsidP="00137EB2">
      <w:pPr>
        <w:pStyle w:val="Kop1"/>
      </w:pPr>
      <w:r>
        <w:t>R</w:t>
      </w:r>
      <w:r w:rsidR="007C78F9">
        <w:t>ijbewijs</w:t>
      </w:r>
    </w:p>
    <w:p w:rsidR="007C78F9" w:rsidRPr="007C78F9" w:rsidRDefault="007C78F9" w:rsidP="007C78F9">
      <w:pPr>
        <w:pStyle w:val="Kop1"/>
      </w:pPr>
      <w:r>
        <w:t>B</w:t>
      </w:r>
    </w:p>
    <w:p w:rsidR="007C78F9" w:rsidRPr="007C78F9" w:rsidRDefault="007C78F9" w:rsidP="007C78F9">
      <w:pPr>
        <w:pBdr>
          <w:bottom w:val="single" w:sz="4" w:space="1" w:color="auto"/>
        </w:pBdr>
      </w:pPr>
    </w:p>
    <w:p w:rsidR="00137EB2" w:rsidRDefault="008B6F29" w:rsidP="00137EB2">
      <w:pPr>
        <w:pStyle w:val="Kop1"/>
      </w:pPr>
      <w:r>
        <w:t>Hobby’s</w:t>
      </w:r>
      <w:r w:rsidR="00137EB2">
        <w:t xml:space="preserve">  </w:t>
      </w:r>
    </w:p>
    <w:p w:rsidR="00137EB2" w:rsidRDefault="00137EB2" w:rsidP="00137EB2">
      <w:pPr>
        <w:pStyle w:val="Lijstalinea"/>
        <w:numPr>
          <w:ilvl w:val="0"/>
          <w:numId w:val="26"/>
        </w:numPr>
      </w:pPr>
      <w:r w:rsidRPr="00975D14">
        <w:rPr>
          <w:rFonts w:asciiTheme="majorHAnsi" w:hAnsiTheme="majorHAnsi"/>
        </w:rPr>
        <w:t>Voedballen</w:t>
      </w:r>
      <w:r>
        <w:t xml:space="preserve"> </w:t>
      </w:r>
    </w:p>
    <w:p w:rsidR="00137EB2" w:rsidRDefault="008B6F29" w:rsidP="00137EB2">
      <w:pPr>
        <w:pStyle w:val="Lijstalinea"/>
        <w:numPr>
          <w:ilvl w:val="0"/>
          <w:numId w:val="26"/>
        </w:numPr>
      </w:pPr>
      <w:r>
        <w:t>F</w:t>
      </w:r>
      <w:r w:rsidR="00137EB2">
        <w:t xml:space="preserve">itnessen </w:t>
      </w:r>
    </w:p>
    <w:p w:rsidR="00137EB2" w:rsidRDefault="008B6F29" w:rsidP="00137EB2">
      <w:pPr>
        <w:pStyle w:val="Lijstalinea"/>
        <w:numPr>
          <w:ilvl w:val="0"/>
          <w:numId w:val="26"/>
        </w:numPr>
      </w:pPr>
      <w:r>
        <w:t>Kickboksen</w:t>
      </w:r>
      <w:r w:rsidR="00975D14">
        <w:t xml:space="preserve"> </w:t>
      </w:r>
    </w:p>
    <w:p w:rsidR="00137EB2" w:rsidRPr="00137EB2" w:rsidRDefault="00137EB2" w:rsidP="00975D14">
      <w:pPr>
        <w:pBdr>
          <w:bottom w:val="single" w:sz="4" w:space="1" w:color="auto"/>
        </w:pBdr>
        <w:jc w:val="left"/>
      </w:pPr>
    </w:p>
    <w:p w:rsidR="00975D14" w:rsidRPr="00975D14" w:rsidRDefault="00975D14" w:rsidP="00975D14">
      <w:pPr>
        <w:pStyle w:val="Kop1"/>
        <w:rPr>
          <w:sz w:val="21"/>
          <w:szCs w:val="21"/>
        </w:rPr>
      </w:pPr>
      <w:r>
        <w:t xml:space="preserve">  </w:t>
      </w:r>
    </w:p>
    <w:p w:rsidR="00FC2D19" w:rsidRPr="00FC2D19" w:rsidRDefault="00FC2D19" w:rsidP="00FC2D19"/>
    <w:p w:rsidR="00E2255A" w:rsidRPr="001B29CF" w:rsidRDefault="00E2255A" w:rsidP="007C78F9">
      <w:pPr>
        <w:pStyle w:val="Lijstopsomteken"/>
        <w:numPr>
          <w:ilvl w:val="0"/>
          <w:numId w:val="0"/>
        </w:numPr>
      </w:pPr>
    </w:p>
    <w:sectPr w:rsidR="00E2255A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556" w:rsidRDefault="00813556">
      <w:pPr>
        <w:spacing w:after="0"/>
      </w:pPr>
      <w:r>
        <w:separator/>
      </w:r>
    </w:p>
  </w:endnote>
  <w:endnote w:type="continuationSeparator" w:id="0">
    <w:p w:rsidR="00813556" w:rsidRDefault="008135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Koppen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0B072D">
      <w:rPr>
        <w:noProof/>
        <w:lang w:bidi="nl-NL"/>
      </w:rPr>
      <w:t>1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556" w:rsidRDefault="00813556">
      <w:pPr>
        <w:spacing w:after="0"/>
      </w:pPr>
      <w:r>
        <w:separator/>
      </w:r>
    </w:p>
  </w:footnote>
  <w:footnote w:type="continuationSeparator" w:id="0">
    <w:p w:rsidR="00813556" w:rsidRDefault="008135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C3604"/>
    <w:multiLevelType w:val="hybridMultilevel"/>
    <w:tmpl w:val="FA02B8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5B326BD"/>
    <w:multiLevelType w:val="hybridMultilevel"/>
    <w:tmpl w:val="AAB69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A1108"/>
    <w:multiLevelType w:val="hybridMultilevel"/>
    <w:tmpl w:val="319210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3D"/>
    <w:rsid w:val="000A4F59"/>
    <w:rsid w:val="000B072D"/>
    <w:rsid w:val="00137EB2"/>
    <w:rsid w:val="00141A4C"/>
    <w:rsid w:val="001B29CF"/>
    <w:rsid w:val="0028220F"/>
    <w:rsid w:val="00356C14"/>
    <w:rsid w:val="005741ED"/>
    <w:rsid w:val="00617B26"/>
    <w:rsid w:val="006270A9"/>
    <w:rsid w:val="00675956"/>
    <w:rsid w:val="00681034"/>
    <w:rsid w:val="006C413D"/>
    <w:rsid w:val="007C78F9"/>
    <w:rsid w:val="007D12AA"/>
    <w:rsid w:val="00813556"/>
    <w:rsid w:val="00816216"/>
    <w:rsid w:val="0087734B"/>
    <w:rsid w:val="008B6F29"/>
    <w:rsid w:val="00935E68"/>
    <w:rsid w:val="00975D14"/>
    <w:rsid w:val="009D5933"/>
    <w:rsid w:val="00A34276"/>
    <w:rsid w:val="00A3518B"/>
    <w:rsid w:val="00BD768D"/>
    <w:rsid w:val="00C61F8E"/>
    <w:rsid w:val="00CE773D"/>
    <w:rsid w:val="00CF3DA4"/>
    <w:rsid w:val="00E2255A"/>
    <w:rsid w:val="00E829D4"/>
    <w:rsid w:val="00E83E4B"/>
    <w:rsid w:val="00F24D23"/>
    <w:rsid w:val="00F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95158"/>
  <w15:chartTrackingRefBased/>
  <w15:docId w15:val="{A9D3C094-B525-E543-9D04-96B4D807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C2D19"/>
  </w:style>
  <w:style w:type="paragraph" w:styleId="Kop1">
    <w:name w:val="heading 1"/>
    <w:basedOn w:val="Standaard"/>
    <w:next w:val="Standaard"/>
    <w:link w:val="Kop1Char"/>
    <w:uiPriority w:val="9"/>
    <w:qFormat/>
    <w:rsid w:val="00FC2D1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2D1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2D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2D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2D19"/>
    <w:pPr>
      <w:spacing w:before="200" w:after="0"/>
      <w:jc w:val="left"/>
      <w:outlineLvl w:val="4"/>
    </w:pPr>
    <w:rPr>
      <w:smallCaps/>
      <w:color w:val="669748" w:themeColor="accent2" w:themeShade="BF"/>
      <w:spacing w:val="10"/>
      <w:sz w:val="22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2D19"/>
    <w:pPr>
      <w:spacing w:after="0"/>
      <w:jc w:val="left"/>
      <w:outlineLvl w:val="5"/>
    </w:pPr>
    <w:rPr>
      <w:smallCaps/>
      <w:color w:val="8DBB70" w:themeColor="accent2"/>
      <w:spacing w:val="5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2D19"/>
    <w:pPr>
      <w:spacing w:after="0"/>
      <w:jc w:val="left"/>
      <w:outlineLvl w:val="6"/>
    </w:pPr>
    <w:rPr>
      <w:b/>
      <w:smallCaps/>
      <w:color w:val="8DBB70" w:themeColor="accent2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2D19"/>
    <w:pPr>
      <w:spacing w:after="0"/>
      <w:jc w:val="left"/>
      <w:outlineLvl w:val="7"/>
    </w:pPr>
    <w:rPr>
      <w:b/>
      <w:i/>
      <w:smallCaps/>
      <w:color w:val="669748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2D19"/>
    <w:pPr>
      <w:spacing w:after="0"/>
      <w:jc w:val="left"/>
      <w:outlineLvl w:val="8"/>
    </w:pPr>
    <w:rPr>
      <w:b/>
      <w:i/>
      <w:smallCaps/>
      <w:color w:val="446430" w:themeColor="accent2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C2D19"/>
    <w:pPr>
      <w:pBdr>
        <w:top w:val="single" w:sz="12" w:space="1" w:color="8DBB70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FC2D19"/>
    <w:rPr>
      <w:smallCaps/>
      <w:sz w:val="48"/>
      <w:szCs w:val="48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FC2D19"/>
    <w:rPr>
      <w:smallCaps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C2D19"/>
    <w:rPr>
      <w:smallCaps/>
      <w:spacing w:val="5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2D19"/>
    <w:pPr>
      <w:outlineLvl w:val="9"/>
    </w:pPr>
  </w:style>
  <w:style w:type="character" w:styleId="Intensievebenadrukking">
    <w:name w:val="Intense Emphasis"/>
    <w:uiPriority w:val="21"/>
    <w:qFormat/>
    <w:rsid w:val="00FC2D19"/>
    <w:rPr>
      <w:b/>
      <w:i/>
      <w:color w:val="8DBB70" w:themeColor="accent2"/>
      <w:spacing w:val="10"/>
    </w:rPr>
  </w:style>
  <w:style w:type="character" w:styleId="Intensieveverwijzing">
    <w:name w:val="Intense Reference"/>
    <w:uiPriority w:val="32"/>
    <w:qFormat/>
    <w:rsid w:val="00FC2D19"/>
    <w:rPr>
      <w:b/>
      <w:bCs/>
      <w:smallCaps/>
      <w:spacing w:val="5"/>
      <w:sz w:val="22"/>
      <w:szCs w:val="22"/>
      <w:u w:val="singl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2D19"/>
    <w:pPr>
      <w:pBdr>
        <w:top w:val="single" w:sz="8" w:space="10" w:color="669748" w:themeColor="accent2" w:themeShade="BF"/>
        <w:left w:val="single" w:sz="8" w:space="10" w:color="669748" w:themeColor="accent2" w:themeShade="BF"/>
        <w:bottom w:val="single" w:sz="8" w:space="10" w:color="669748" w:themeColor="accent2" w:themeShade="BF"/>
        <w:right w:val="single" w:sz="8" w:space="10" w:color="669748" w:themeColor="accent2" w:themeShade="BF"/>
      </w:pBdr>
      <w:shd w:val="clear" w:color="auto" w:fill="8DBB70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2D19"/>
    <w:rPr>
      <w:b/>
      <w:i/>
      <w:color w:val="FFFFFF" w:themeColor="background1"/>
      <w:shd w:val="clear" w:color="auto" w:fill="8DBB70" w:themeFill="accent2"/>
    </w:rPr>
  </w:style>
  <w:style w:type="paragraph" w:styleId="Lijstnummering">
    <w:name w:val="List Number"/>
    <w:basedOn w:val="Standaard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2D19"/>
    <w:rPr>
      <w:b/>
      <w:i/>
      <w:smallCaps/>
      <w:color w:val="669748" w:themeColor="accent2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2D19"/>
    <w:rPr>
      <w:b/>
      <w:i/>
      <w:smallCaps/>
      <w:color w:val="446430" w:themeColor="accent2" w:themeShade="7F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2D19"/>
    <w:rPr>
      <w:b/>
      <w:bCs/>
      <w:caps/>
      <w:sz w:val="16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220F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2D19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2D19"/>
    <w:rPr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2D19"/>
    <w:rPr>
      <w:smallCaps/>
      <w:color w:val="669748" w:themeColor="accent2" w:themeShade="BF"/>
      <w:spacing w:val="10"/>
      <w:sz w:val="22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2D19"/>
    <w:rPr>
      <w:smallCaps/>
      <w:color w:val="8DBB70" w:themeColor="accent2"/>
      <w:spacing w:val="5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2D19"/>
    <w:rPr>
      <w:b/>
      <w:smallCaps/>
      <w:color w:val="8DBB70" w:themeColor="accent2"/>
      <w:spacing w:val="1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2D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2D19"/>
    <w:rPr>
      <w:rFonts w:asciiTheme="majorHAnsi" w:eastAsiaTheme="majorEastAsia" w:hAnsiTheme="majorHAnsi" w:cstheme="majorBidi"/>
      <w:szCs w:val="22"/>
    </w:rPr>
  </w:style>
  <w:style w:type="character" w:styleId="Zwaar">
    <w:name w:val="Strong"/>
    <w:uiPriority w:val="22"/>
    <w:qFormat/>
    <w:rsid w:val="00FC2D19"/>
    <w:rPr>
      <w:b/>
      <w:color w:val="8DBB70" w:themeColor="accent2"/>
    </w:rPr>
  </w:style>
  <w:style w:type="character" w:styleId="Nadruk">
    <w:name w:val="Emphasis"/>
    <w:uiPriority w:val="20"/>
    <w:qFormat/>
    <w:rsid w:val="00FC2D19"/>
    <w:rPr>
      <w:b/>
      <w:i/>
      <w:spacing w:val="10"/>
    </w:rPr>
  </w:style>
  <w:style w:type="paragraph" w:styleId="Geenafstand">
    <w:name w:val="No Spacing"/>
    <w:basedOn w:val="Standaard"/>
    <w:link w:val="GeenafstandChar"/>
    <w:uiPriority w:val="1"/>
    <w:qFormat/>
    <w:rsid w:val="00FC2D19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FC2D19"/>
  </w:style>
  <w:style w:type="paragraph" w:styleId="Lijstalinea">
    <w:name w:val="List Paragraph"/>
    <w:basedOn w:val="Standaard"/>
    <w:uiPriority w:val="34"/>
    <w:qFormat/>
    <w:rsid w:val="00FC2D19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FC2D19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FC2D19"/>
    <w:rPr>
      <w:i/>
    </w:rPr>
  </w:style>
  <w:style w:type="character" w:styleId="Subtielebenadrukking">
    <w:name w:val="Subtle Emphasis"/>
    <w:uiPriority w:val="19"/>
    <w:qFormat/>
    <w:rsid w:val="00FC2D19"/>
    <w:rPr>
      <w:i/>
    </w:rPr>
  </w:style>
  <w:style w:type="character" w:styleId="Subtieleverwijzing">
    <w:name w:val="Subtle Reference"/>
    <w:uiPriority w:val="31"/>
    <w:qFormat/>
    <w:rsid w:val="00FC2D19"/>
    <w:rPr>
      <w:b/>
    </w:rPr>
  </w:style>
  <w:style w:type="character" w:styleId="Titelvanboek">
    <w:name w:val="Book Title"/>
    <w:uiPriority w:val="33"/>
    <w:qFormat/>
    <w:rsid w:val="00FC2D19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vyent/Library/Containers/com.microsoft.Word/Data/Library/Application%20Support/Microsoft/Office/16.0/DTS/Search/%7b7BF664C6-EE97-DA4C-859C-3F940A190786%7d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0AD2DA833D424290460D67940D75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E84861-C32A-A943-9C17-E41C95E9E89F}"/>
      </w:docPartPr>
      <w:docPartBody>
        <w:p w:rsidR="001C189F" w:rsidRDefault="009C6895">
          <w:pPr>
            <w:pStyle w:val="620AD2DA833D424290460D67940D756D"/>
          </w:pPr>
          <w:r>
            <w:rPr>
              <w:lang w:bidi="nl-NL"/>
            </w:rPr>
            <w:t>Onderwijs</w:t>
          </w:r>
        </w:p>
      </w:docPartBody>
    </w:docPart>
    <w:docPart>
      <w:docPartPr>
        <w:name w:val="1656228B8A20254B80BB90FF55F4B6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771900-B4A6-1F4F-8F91-5FC798292719}"/>
      </w:docPartPr>
      <w:docPartBody>
        <w:p w:rsidR="001C189F" w:rsidRDefault="009C6895">
          <w:pPr>
            <w:pStyle w:val="1656228B8A20254B80BB90FF55F4B6EF"/>
          </w:pPr>
          <w:r>
            <w:rPr>
              <w:lang w:bidi="nl-NL"/>
            </w:rPr>
            <w:t>Diploma</w:t>
          </w:r>
        </w:p>
      </w:docPartBody>
    </w:docPart>
    <w:docPart>
      <w:docPartPr>
        <w:name w:val="C821F6F83BF2784D8C25079690E6FD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1CD3-7AF5-DF47-BA93-8851C580EB68}"/>
      </w:docPartPr>
      <w:docPartBody>
        <w:p w:rsidR="001C189F" w:rsidRDefault="009C6895">
          <w:pPr>
            <w:pStyle w:val="C821F6F83BF2784D8C25079690E6FDCD"/>
          </w:pPr>
          <w:r>
            <w:rPr>
              <w:lang w:bidi="nl-NL"/>
            </w:rPr>
            <w:t>Behaald op</w:t>
          </w:r>
        </w:p>
      </w:docPartBody>
    </w:docPart>
    <w:docPart>
      <w:docPartPr>
        <w:name w:val="8120E22E60573849A9566E5923BED1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6845E5-C762-9542-9FFD-395A17F78DB6}"/>
      </w:docPartPr>
      <w:docPartBody>
        <w:p w:rsidR="001C189F" w:rsidRDefault="009C6895">
          <w:pPr>
            <w:pStyle w:val="8120E22E60573849A9566E5923BED107"/>
          </w:pPr>
          <w:r>
            <w:rPr>
              <w:lang w:bidi="nl-NL"/>
            </w:rPr>
            <w:t>Diploma</w:t>
          </w:r>
        </w:p>
      </w:docPartBody>
    </w:docPart>
    <w:docPart>
      <w:docPartPr>
        <w:name w:val="A0B7F5E7F257394AA3C716B66B9CC9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92B35B-01B3-E64A-BAA0-7107ED69F8E1}"/>
      </w:docPartPr>
      <w:docPartBody>
        <w:p w:rsidR="001C189F" w:rsidRDefault="009C6895">
          <w:pPr>
            <w:pStyle w:val="A0B7F5E7F257394AA3C716B66B9CC9A1"/>
          </w:pPr>
          <w:r>
            <w:rPr>
              <w:lang w:bidi="nl-NL"/>
            </w:rPr>
            <w:t>Behaald op</w:t>
          </w:r>
        </w:p>
      </w:docPartBody>
    </w:docPart>
    <w:docPart>
      <w:docPartPr>
        <w:name w:val="86280110EE4B514DA355E4B68A8E61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8ADEAF-C9A1-0642-939E-859A7F572AA0}"/>
      </w:docPartPr>
      <w:docPartBody>
        <w:p w:rsidR="001C189F" w:rsidRDefault="009C6895">
          <w:pPr>
            <w:pStyle w:val="86280110EE4B514DA355E4B68A8E61D8"/>
          </w:pPr>
          <w:r>
            <w:rPr>
              <w:lang w:bidi="nl-NL"/>
            </w:rPr>
            <w:t>Vaardigheden en talenten</w:t>
          </w:r>
        </w:p>
      </w:docPartBody>
    </w:docPart>
    <w:docPart>
      <w:docPartPr>
        <w:name w:val="28176D45903C1949B7F25C5EFCE1C3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AEFCDA-694B-544E-83EC-EAA9B117546E}"/>
      </w:docPartPr>
      <w:docPartBody>
        <w:p w:rsidR="001C189F" w:rsidRDefault="009C6895">
          <w:pPr>
            <w:pStyle w:val="28176D45903C1949B7F25C5EFCE1C36D"/>
          </w:pPr>
          <w:r>
            <w:rPr>
              <w:lang w:bidi="nl-NL"/>
            </w:rPr>
            <w:t>Werkervaring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Koppen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95"/>
    <w:rsid w:val="001C189F"/>
    <w:rsid w:val="009C6895"/>
    <w:rsid w:val="00CD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30F26835D16AD43A240F73D9F81D202">
    <w:name w:val="830F26835D16AD43A240F73D9F81D202"/>
  </w:style>
  <w:style w:type="paragraph" w:customStyle="1" w:styleId="CF2157EC0484A64A9AB332A000EA62A3">
    <w:name w:val="CF2157EC0484A64A9AB332A000EA62A3"/>
  </w:style>
  <w:style w:type="paragraph" w:customStyle="1" w:styleId="F49B0E02DBFEDD41BB4FF8445CBF5CC9">
    <w:name w:val="F49B0E02DBFEDD41BB4FF8445CBF5CC9"/>
  </w:style>
  <w:style w:type="paragraph" w:customStyle="1" w:styleId="A502F3F4FBE56F418B45B48A6793214A">
    <w:name w:val="A502F3F4FBE56F418B45B48A6793214A"/>
  </w:style>
  <w:style w:type="paragraph" w:customStyle="1" w:styleId="A9564E0E7F357B4395C470141F396820">
    <w:name w:val="A9564E0E7F357B4395C470141F396820"/>
  </w:style>
  <w:style w:type="paragraph" w:customStyle="1" w:styleId="5291DCF444C3394AACC351E6D73131B1">
    <w:name w:val="5291DCF444C3394AACC351E6D73131B1"/>
  </w:style>
  <w:style w:type="paragraph" w:customStyle="1" w:styleId="620AD2DA833D424290460D67940D756D">
    <w:name w:val="620AD2DA833D424290460D67940D756D"/>
  </w:style>
  <w:style w:type="paragraph" w:customStyle="1" w:styleId="1656228B8A20254B80BB90FF55F4B6EF">
    <w:name w:val="1656228B8A20254B80BB90FF55F4B6EF"/>
  </w:style>
  <w:style w:type="paragraph" w:customStyle="1" w:styleId="C821F6F83BF2784D8C25079690E6FDCD">
    <w:name w:val="C821F6F83BF2784D8C25079690E6FDCD"/>
  </w:style>
  <w:style w:type="paragraph" w:customStyle="1" w:styleId="03649D9A3CE78B40B7F67B0F9E2C77EF">
    <w:name w:val="03649D9A3CE78B40B7F67B0F9E2C77EF"/>
  </w:style>
  <w:style w:type="paragraph" w:customStyle="1" w:styleId="07F5F0F54A3C3245942E4788756BB1EB">
    <w:name w:val="07F5F0F54A3C3245942E4788756BB1EB"/>
  </w:style>
  <w:style w:type="paragraph" w:customStyle="1" w:styleId="8120E22E60573849A9566E5923BED107">
    <w:name w:val="8120E22E60573849A9566E5923BED107"/>
  </w:style>
  <w:style w:type="paragraph" w:customStyle="1" w:styleId="A0B7F5E7F257394AA3C716B66B9CC9A1">
    <w:name w:val="A0B7F5E7F257394AA3C716B66B9CC9A1"/>
  </w:style>
  <w:style w:type="paragraph" w:customStyle="1" w:styleId="EE1BA3F9C9C37D4E9A2DD8AC3EBEFCE4">
    <w:name w:val="EE1BA3F9C9C37D4E9A2DD8AC3EBEFCE4"/>
  </w:style>
  <w:style w:type="paragraph" w:customStyle="1" w:styleId="56044CFC243862489EE8869D8D8DACDE">
    <w:name w:val="56044CFC243862489EE8869D8D8DACDE"/>
  </w:style>
  <w:style w:type="paragraph" w:customStyle="1" w:styleId="86280110EE4B514DA355E4B68A8E61D8">
    <w:name w:val="86280110EE4B514DA355E4B68A8E61D8"/>
  </w:style>
  <w:style w:type="paragraph" w:customStyle="1" w:styleId="EA4E21B25CF9EF4E9503255989D0D3EB">
    <w:name w:val="EA4E21B25CF9EF4E9503255989D0D3EB"/>
  </w:style>
  <w:style w:type="paragraph" w:customStyle="1" w:styleId="FAFF598F3BB3964FA42D7F3FFC7BA3A4">
    <w:name w:val="FAFF598F3BB3964FA42D7F3FFC7BA3A4"/>
  </w:style>
  <w:style w:type="paragraph" w:customStyle="1" w:styleId="D45C07A192D1B349AC4ECD59BF15B48A">
    <w:name w:val="D45C07A192D1B349AC4ECD59BF15B48A"/>
  </w:style>
  <w:style w:type="paragraph" w:customStyle="1" w:styleId="1794D42F05900342B4A9F45E74D01284">
    <w:name w:val="1794D42F05900342B4A9F45E74D01284"/>
  </w:style>
  <w:style w:type="paragraph" w:customStyle="1" w:styleId="CF2F487D1C0E534A9209A50E8144D2CC">
    <w:name w:val="CF2F487D1C0E534A9209A50E8144D2CC"/>
  </w:style>
  <w:style w:type="paragraph" w:customStyle="1" w:styleId="118B4E0C5A987A42946C65DFEFB02E0A">
    <w:name w:val="118B4E0C5A987A42946C65DFEFB02E0A"/>
  </w:style>
  <w:style w:type="paragraph" w:customStyle="1" w:styleId="41299B6ACFC226488EABC7A65C55403D">
    <w:name w:val="41299B6ACFC226488EABC7A65C55403D"/>
  </w:style>
  <w:style w:type="paragraph" w:customStyle="1" w:styleId="DBFCF34136234A4BBC903292FAEB12F2">
    <w:name w:val="DBFCF34136234A4BBC903292FAEB12F2"/>
  </w:style>
  <w:style w:type="paragraph" w:customStyle="1" w:styleId="28176D45903C1949B7F25C5EFCE1C36D">
    <w:name w:val="28176D45903C1949B7F25C5EFCE1C36D"/>
  </w:style>
  <w:style w:type="paragraph" w:customStyle="1" w:styleId="0FBEB8C4DEC8484BAB8133265E9AA8AC">
    <w:name w:val="0FBEB8C4DEC8484BAB8133265E9AA8AC"/>
  </w:style>
  <w:style w:type="paragraph" w:customStyle="1" w:styleId="4A7910BB55A67344AAC00975FD2DEC31">
    <w:name w:val="4A7910BB55A67344AAC00975FD2DEC31"/>
  </w:style>
  <w:style w:type="paragraph" w:customStyle="1" w:styleId="8C09C9BD4339C64CBFAC43D59B9B799F">
    <w:name w:val="8C09C9BD4339C64CBFAC43D59B9B799F"/>
  </w:style>
  <w:style w:type="paragraph" w:customStyle="1" w:styleId="0B0637BE6FA2194EBCE55C3CEB66E75B">
    <w:name w:val="0B0637BE6FA2194EBCE55C3CEB66E75B"/>
  </w:style>
  <w:style w:type="paragraph" w:customStyle="1" w:styleId="4FF7F99E285FF742940FBD30D20BE349">
    <w:name w:val="4FF7F99E285FF742940FBD30D20BE349"/>
  </w:style>
  <w:style w:type="paragraph" w:customStyle="1" w:styleId="B6EF46C515E63F478D5ABB38EF9DA46D">
    <w:name w:val="B6EF46C515E63F478D5ABB38EF9DA46D"/>
  </w:style>
  <w:style w:type="paragraph" w:customStyle="1" w:styleId="92CBE7EC658BFF49924DD9D352AB0028">
    <w:name w:val="92CBE7EC658BFF49924DD9D352AB0028"/>
  </w:style>
  <w:style w:type="paragraph" w:customStyle="1" w:styleId="9965E2BA66C3534796814E7A59E86160">
    <w:name w:val="9965E2BA66C3534796814E7A59E86160"/>
  </w:style>
  <w:style w:type="paragraph" w:customStyle="1" w:styleId="E02A82CDFC1BE549BBEA536C0CD61DFF">
    <w:name w:val="E02A82CDFC1BE549BBEA536C0CD61DFF"/>
    <w:rsid w:val="001C189F"/>
  </w:style>
  <w:style w:type="paragraph" w:customStyle="1" w:styleId="C6A45EA349B48D44A357376119CCE69A">
    <w:name w:val="C6A45EA349B48D44A357376119CCE69A"/>
    <w:rsid w:val="001C189F"/>
  </w:style>
  <w:style w:type="paragraph" w:customStyle="1" w:styleId="8374F400C55FBA4D851BA3C701E91067">
    <w:name w:val="8374F400C55FBA4D851BA3C701E91067"/>
    <w:rsid w:val="001C189F"/>
  </w:style>
  <w:style w:type="paragraph" w:customStyle="1" w:styleId="14FA6D221FCB1240B58B34333553787D">
    <w:name w:val="14FA6D221FCB1240B58B34333553787D"/>
    <w:rsid w:val="001C189F"/>
  </w:style>
  <w:style w:type="paragraph" w:customStyle="1" w:styleId="5644FEE784B1E24DBC9B04D6B6EA0F3D">
    <w:name w:val="5644FEE784B1E24DBC9B04D6B6EA0F3D"/>
    <w:rsid w:val="001C189F"/>
  </w:style>
  <w:style w:type="paragraph" w:customStyle="1" w:styleId="D6466AC9ACAF394991D4F90E37138E18">
    <w:name w:val="D6466AC9ACAF394991D4F90E37138E18"/>
    <w:rsid w:val="001C18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8F55F-599F-7445-962E-E136856C5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{7BF664C6-EE97-DA4C-859C-3F940A190786}tf02918880.dotx</Template>
  <TotalTime>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Nigell Vyent</cp:lastModifiedBy>
  <cp:revision>2</cp:revision>
  <dcterms:created xsi:type="dcterms:W3CDTF">2018-10-02T21:46:00Z</dcterms:created>
  <dcterms:modified xsi:type="dcterms:W3CDTF">2018-10-02T21:46:00Z</dcterms:modified>
  <cp:version/>
</cp:coreProperties>
</file>